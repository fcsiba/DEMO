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911089" w:rsidP="00913946">
            <w:pPr>
              <w:pStyle w:val="Title"/>
            </w:pPr>
            <w:r>
              <w:t>aHMED fayez Riaz</w:t>
            </w:r>
            <w:r w:rsidR="00692703" w:rsidRPr="00CF1A49">
              <w:t xml:space="preserve"> </w:t>
            </w:r>
            <w:bookmarkStart w:id="0" w:name="_GoBack"/>
            <w:bookmarkEnd w:id="0"/>
          </w:p>
          <w:p w:rsidR="00692703" w:rsidRPr="00CF1A49" w:rsidRDefault="00511FC1" w:rsidP="00913946">
            <w:pPr>
              <w:pStyle w:val="ContactInfo"/>
              <w:contextualSpacing w:val="0"/>
            </w:pPr>
            <w:sdt>
              <w:sdtPr>
                <w:alias w:val="Enter address:"/>
                <w:tag w:val="Enter address:"/>
                <w:id w:val="352083995"/>
                <w:placeholder>
                  <w:docPart w:val="1833D7D1B1604C66ADB4BF540EF63338"/>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046F355EEA174DCD8A01CC8CEE2E086D"/>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BB5696AC9CB4D4B8542C47039DDA716"/>
                </w:placeholder>
                <w:temporary/>
                <w:showingPlcHdr/>
                <w15:appearance w15:val="hidden"/>
              </w:sdtPr>
              <w:sdtEndPr/>
              <w:sdtContent>
                <w:r w:rsidR="00C57FC6" w:rsidRPr="00CF1A49">
                  <w:t>Phone</w:t>
                </w:r>
              </w:sdtContent>
            </w:sdt>
          </w:p>
          <w:p w:rsidR="00692703" w:rsidRPr="00CF1A49" w:rsidRDefault="00511FC1" w:rsidP="00913946">
            <w:pPr>
              <w:pStyle w:val="ContactInfoEmphasis"/>
              <w:contextualSpacing w:val="0"/>
            </w:pPr>
            <w:sdt>
              <w:sdtPr>
                <w:alias w:val="Enter email:"/>
                <w:tag w:val="Enter email:"/>
                <w:id w:val="1154873695"/>
                <w:placeholder>
                  <w:docPart w:val="0DC0EA78A28D4BC5BE5247FE26D37F20"/>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768ADFEDE144420087ADDEA123071CBD"/>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4E4DEBACE331417397E89744BC5189B6"/>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DD3F54A8965B49579741F56BF6D4124B"/>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9660418F8765458DADDBB54CB16F5F90"/>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511FC1" w:rsidP="00913946">
            <w:pPr>
              <w:contextualSpacing w:val="0"/>
            </w:pPr>
            <w:sdt>
              <w:sdtPr>
                <w:alias w:val="Enter resume text:"/>
                <w:tag w:val="Enter resume text:"/>
                <w:id w:val="695814508"/>
                <w:placeholder>
                  <w:docPart w:val="D8ED0459AD0347C0BE26AF138B0B24E8"/>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511FC1" w:rsidP="004E01EB">
      <w:pPr>
        <w:pStyle w:val="Heading1"/>
      </w:pPr>
      <w:sdt>
        <w:sdtPr>
          <w:alias w:val="Experience:"/>
          <w:tag w:val="Experience:"/>
          <w:id w:val="-1983300934"/>
          <w:placeholder>
            <w:docPart w:val="D7F557E2486B4C9EA16818F5690F3E8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511FC1" w:rsidP="001D0BF1">
            <w:pPr>
              <w:pStyle w:val="Heading3"/>
              <w:contextualSpacing w:val="0"/>
              <w:outlineLvl w:val="2"/>
            </w:pPr>
            <w:sdt>
              <w:sdtPr>
                <w:alias w:val="Enter date from for company 1: "/>
                <w:tag w:val="Enter date from for company 1: "/>
                <w:id w:val="47496943"/>
                <w:placeholder>
                  <w:docPart w:val="DFF0BA043E2B4372883605CC4123CBF8"/>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FDEF50BD34EF4216A368D191FA3F442B"/>
                </w:placeholder>
                <w:temporary/>
                <w:showingPlcHdr/>
                <w15:appearance w15:val="hidden"/>
              </w:sdtPr>
              <w:sdtEndPr/>
              <w:sdtContent>
                <w:r w:rsidR="001D0BF1" w:rsidRPr="00CF1A49">
                  <w:t>To</w:t>
                </w:r>
              </w:sdtContent>
            </w:sdt>
          </w:p>
          <w:p w:rsidR="001D0BF1" w:rsidRPr="00CF1A49" w:rsidRDefault="00511FC1" w:rsidP="001D0BF1">
            <w:pPr>
              <w:pStyle w:val="Heading2"/>
              <w:contextualSpacing w:val="0"/>
              <w:outlineLvl w:val="1"/>
            </w:pPr>
            <w:sdt>
              <w:sdtPr>
                <w:alias w:val="Enter job title 1:"/>
                <w:tag w:val="Enter job title 1:"/>
                <w:id w:val="1301963717"/>
                <w:placeholder>
                  <w:docPart w:val="5F745B85B64D45F482A36014E29BFF2C"/>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2307E0FA58234D23850AEBF05D35C4C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80028724B4141FDBF51AA0F2DD4DA34"/>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511FC1" w:rsidP="00F61DF9">
            <w:pPr>
              <w:pStyle w:val="Heading3"/>
              <w:contextualSpacing w:val="0"/>
              <w:outlineLvl w:val="2"/>
            </w:pPr>
            <w:sdt>
              <w:sdtPr>
                <w:alias w:val="Enter date from for company 2: "/>
                <w:tag w:val="Enter date from for company 2:"/>
                <w:id w:val="1784141449"/>
                <w:placeholder>
                  <w:docPart w:val="77C8DDAF14A142558AAC3A3A6EB35358"/>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8BC5EE3BF2B463EA0BEE4D610027221"/>
                </w:placeholder>
                <w:temporary/>
                <w:showingPlcHdr/>
                <w15:appearance w15:val="hidden"/>
              </w:sdtPr>
              <w:sdtEndPr/>
              <w:sdtContent>
                <w:r w:rsidR="00F61DF9" w:rsidRPr="00CF1A49">
                  <w:t>To</w:t>
                </w:r>
              </w:sdtContent>
            </w:sdt>
          </w:p>
          <w:p w:rsidR="00F61DF9" w:rsidRPr="00CF1A49" w:rsidRDefault="00511FC1" w:rsidP="00F61DF9">
            <w:pPr>
              <w:pStyle w:val="Heading2"/>
              <w:contextualSpacing w:val="0"/>
              <w:outlineLvl w:val="1"/>
            </w:pPr>
            <w:sdt>
              <w:sdtPr>
                <w:alias w:val="Enter job title 2:"/>
                <w:tag w:val="Enter job title 2:"/>
                <w:id w:val="1702816861"/>
                <w:placeholder>
                  <w:docPart w:val="29EBF841917144CB843C24FD41A44629"/>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83FB4F5EEDD426FA7F471815EB7299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ACB1105FB6CD411DBC7DA78998FACCD9"/>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198254E89EED4CF5B7298DF10BB3830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511FC1" w:rsidP="001D0BF1">
            <w:pPr>
              <w:pStyle w:val="Heading3"/>
              <w:contextualSpacing w:val="0"/>
              <w:outlineLvl w:val="2"/>
            </w:pPr>
            <w:sdt>
              <w:sdtPr>
                <w:alias w:val="Enter month of school 1:"/>
                <w:tag w:val="Enter month of school 1:"/>
                <w:id w:val="1364630836"/>
                <w:placeholder>
                  <w:docPart w:val="530F7B3147EA4DE1BF393CE8AF62261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EE3BA9632E1040F981607B97285C8524"/>
                </w:placeholder>
                <w:temporary/>
                <w:showingPlcHdr/>
                <w15:appearance w15:val="hidden"/>
              </w:sdtPr>
              <w:sdtEndPr/>
              <w:sdtContent>
                <w:r w:rsidR="001D0BF1" w:rsidRPr="00CF1A49">
                  <w:t>Year</w:t>
                </w:r>
              </w:sdtContent>
            </w:sdt>
          </w:p>
          <w:p w:rsidR="001D0BF1" w:rsidRPr="00CF1A49" w:rsidRDefault="00511FC1" w:rsidP="001D0BF1">
            <w:pPr>
              <w:pStyle w:val="Heading2"/>
              <w:contextualSpacing w:val="0"/>
              <w:outlineLvl w:val="1"/>
            </w:pPr>
            <w:sdt>
              <w:sdtPr>
                <w:alias w:val="Enter degree title 1:"/>
                <w:tag w:val="Enter degree title 1:"/>
                <w:id w:val="-769307449"/>
                <w:placeholder>
                  <w:docPart w:val="A8C412489ED440A9BAD6599B88E1AA5B"/>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CC0D7BD8C5E84CE7BDCE06030312BB3E"/>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2F5DFA31869943C3909533226190185D"/>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511FC1" w:rsidP="00F61DF9">
            <w:pPr>
              <w:pStyle w:val="Heading3"/>
              <w:contextualSpacing w:val="0"/>
              <w:outlineLvl w:val="2"/>
            </w:pPr>
            <w:sdt>
              <w:sdtPr>
                <w:alias w:val="Enter month of school 2:"/>
                <w:tag w:val="Enter month of school 2:"/>
                <w:id w:val="-699555678"/>
                <w:placeholder>
                  <w:docPart w:val="B8472BEB042E48A5BCB00E34624D3BF3"/>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D1A74E14EFB6480190C7518AE5D4EB5B"/>
                </w:placeholder>
                <w:temporary/>
                <w:showingPlcHdr/>
                <w15:appearance w15:val="hidden"/>
              </w:sdtPr>
              <w:sdtEndPr/>
              <w:sdtContent>
                <w:r w:rsidR="00F61DF9" w:rsidRPr="00CF1A49">
                  <w:t>Year</w:t>
                </w:r>
              </w:sdtContent>
            </w:sdt>
          </w:p>
          <w:p w:rsidR="00F61DF9" w:rsidRPr="00CF1A49" w:rsidRDefault="00511FC1" w:rsidP="00F61DF9">
            <w:pPr>
              <w:pStyle w:val="Heading2"/>
              <w:contextualSpacing w:val="0"/>
              <w:outlineLvl w:val="1"/>
            </w:pPr>
            <w:sdt>
              <w:sdtPr>
                <w:alias w:val="Enter degree title 2:"/>
                <w:tag w:val="Enter degree title 2:"/>
                <w:id w:val="-736860556"/>
                <w:placeholder>
                  <w:docPart w:val="326AA3A4B22D47B0A67FA9E3EC446E6D"/>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EC8AC67C45AA40A1AFBBCF3F0C1BFB5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3F6D6B0C1FD340408A3AF637A5D5CD9D"/>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1599840621504D68B629374C881D26EB"/>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BB0B3A9833AB4AA29EA63E22E1F3647F"/>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C851AFB61E244F40886C17E1AE9B3E26"/>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DCE730C346D34E7380B31542DC83DB2D"/>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8B5741A835B49AB9044F8F7FC192B9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E0AA098FB04C4A1FACA9FA1729BF6D9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0289486A2884468863268BE0722E0B1"/>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511FC1" w:rsidP="006E1507">
      <w:sdt>
        <w:sdtPr>
          <w:alias w:val="Enter activities description:"/>
          <w:tag w:val="Enter activities description:"/>
          <w:id w:val="1367566198"/>
          <w:placeholder>
            <w:docPart w:val="3B8A3DB78C1C4F5F8039F2D3FDE3B647"/>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FC1" w:rsidRDefault="00511FC1" w:rsidP="0068194B">
      <w:r>
        <w:separator/>
      </w:r>
    </w:p>
    <w:p w:rsidR="00511FC1" w:rsidRDefault="00511FC1"/>
    <w:p w:rsidR="00511FC1" w:rsidRDefault="00511FC1"/>
  </w:endnote>
  <w:endnote w:type="continuationSeparator" w:id="0">
    <w:p w:rsidR="00511FC1" w:rsidRDefault="00511FC1" w:rsidP="0068194B">
      <w:r>
        <w:continuationSeparator/>
      </w:r>
    </w:p>
    <w:p w:rsidR="00511FC1" w:rsidRDefault="00511FC1"/>
    <w:p w:rsidR="00511FC1" w:rsidRDefault="00511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FC1" w:rsidRDefault="00511FC1" w:rsidP="0068194B">
      <w:r>
        <w:separator/>
      </w:r>
    </w:p>
    <w:p w:rsidR="00511FC1" w:rsidRDefault="00511FC1"/>
    <w:p w:rsidR="00511FC1" w:rsidRDefault="00511FC1"/>
  </w:footnote>
  <w:footnote w:type="continuationSeparator" w:id="0">
    <w:p w:rsidR="00511FC1" w:rsidRDefault="00511FC1" w:rsidP="0068194B">
      <w:r>
        <w:continuationSeparator/>
      </w:r>
    </w:p>
    <w:p w:rsidR="00511FC1" w:rsidRDefault="00511FC1"/>
    <w:p w:rsidR="00511FC1" w:rsidRDefault="00511F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87F79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89"/>
    <w:rsid w:val="000001EF"/>
    <w:rsid w:val="00007322"/>
    <w:rsid w:val="00007728"/>
    <w:rsid w:val="00024584"/>
    <w:rsid w:val="00024730"/>
    <w:rsid w:val="00037CB2"/>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1FC1"/>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1089"/>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18A10"/>
  <w15:chartTrackingRefBased/>
  <w15:docId w15:val="{B81A159C-BFC1-4AAB-839E-6A761C8D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701\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33D7D1B1604C66ADB4BF540EF63338"/>
        <w:category>
          <w:name w:val="General"/>
          <w:gallery w:val="placeholder"/>
        </w:category>
        <w:types>
          <w:type w:val="bbPlcHdr"/>
        </w:types>
        <w:behaviors>
          <w:behavior w:val="content"/>
        </w:behaviors>
        <w:guid w:val="{509CA90A-96D6-41EB-901D-22BF1D9A9D5C}"/>
      </w:docPartPr>
      <w:docPartBody>
        <w:p w:rsidR="00000000" w:rsidRDefault="002179CC">
          <w:pPr>
            <w:pStyle w:val="1833D7D1B1604C66ADB4BF540EF63338"/>
          </w:pPr>
          <w:r w:rsidRPr="00CF1A49">
            <w:t>Address</w:t>
          </w:r>
        </w:p>
      </w:docPartBody>
    </w:docPart>
    <w:docPart>
      <w:docPartPr>
        <w:name w:val="046F355EEA174DCD8A01CC8CEE2E086D"/>
        <w:category>
          <w:name w:val="General"/>
          <w:gallery w:val="placeholder"/>
        </w:category>
        <w:types>
          <w:type w:val="bbPlcHdr"/>
        </w:types>
        <w:behaviors>
          <w:behavior w:val="content"/>
        </w:behaviors>
        <w:guid w:val="{F504B3C1-99C0-40EE-89FC-9E832FE36567}"/>
      </w:docPartPr>
      <w:docPartBody>
        <w:p w:rsidR="00000000" w:rsidRDefault="002179CC">
          <w:pPr>
            <w:pStyle w:val="046F355EEA174DCD8A01CC8CEE2E086D"/>
          </w:pPr>
          <w:r w:rsidRPr="00CF1A49">
            <w:t>·</w:t>
          </w:r>
        </w:p>
      </w:docPartBody>
    </w:docPart>
    <w:docPart>
      <w:docPartPr>
        <w:name w:val="ABB5696AC9CB4D4B8542C47039DDA716"/>
        <w:category>
          <w:name w:val="General"/>
          <w:gallery w:val="placeholder"/>
        </w:category>
        <w:types>
          <w:type w:val="bbPlcHdr"/>
        </w:types>
        <w:behaviors>
          <w:behavior w:val="content"/>
        </w:behaviors>
        <w:guid w:val="{58B594F8-C812-456D-9D0D-8687F41F52BC}"/>
      </w:docPartPr>
      <w:docPartBody>
        <w:p w:rsidR="00000000" w:rsidRDefault="002179CC">
          <w:pPr>
            <w:pStyle w:val="ABB5696AC9CB4D4B8542C47039DDA716"/>
          </w:pPr>
          <w:r w:rsidRPr="00CF1A49">
            <w:t>Phone</w:t>
          </w:r>
        </w:p>
      </w:docPartBody>
    </w:docPart>
    <w:docPart>
      <w:docPartPr>
        <w:name w:val="0DC0EA78A28D4BC5BE5247FE26D37F20"/>
        <w:category>
          <w:name w:val="General"/>
          <w:gallery w:val="placeholder"/>
        </w:category>
        <w:types>
          <w:type w:val="bbPlcHdr"/>
        </w:types>
        <w:behaviors>
          <w:behavior w:val="content"/>
        </w:behaviors>
        <w:guid w:val="{417A9715-4BA5-4300-A64B-D39F7694A91C}"/>
      </w:docPartPr>
      <w:docPartBody>
        <w:p w:rsidR="00000000" w:rsidRDefault="002179CC">
          <w:pPr>
            <w:pStyle w:val="0DC0EA78A28D4BC5BE5247FE26D37F20"/>
          </w:pPr>
          <w:r w:rsidRPr="00CF1A49">
            <w:t>Email</w:t>
          </w:r>
        </w:p>
      </w:docPartBody>
    </w:docPart>
    <w:docPart>
      <w:docPartPr>
        <w:name w:val="768ADFEDE144420087ADDEA123071CBD"/>
        <w:category>
          <w:name w:val="General"/>
          <w:gallery w:val="placeholder"/>
        </w:category>
        <w:types>
          <w:type w:val="bbPlcHdr"/>
        </w:types>
        <w:behaviors>
          <w:behavior w:val="content"/>
        </w:behaviors>
        <w:guid w:val="{C7A05346-7E09-4D64-A5B1-C663CCA4DF32}"/>
      </w:docPartPr>
      <w:docPartBody>
        <w:p w:rsidR="00000000" w:rsidRDefault="002179CC">
          <w:pPr>
            <w:pStyle w:val="768ADFEDE144420087ADDEA123071CBD"/>
          </w:pPr>
          <w:r w:rsidRPr="00CF1A49">
            <w:t>·</w:t>
          </w:r>
        </w:p>
      </w:docPartBody>
    </w:docPart>
    <w:docPart>
      <w:docPartPr>
        <w:name w:val="4E4DEBACE331417397E89744BC5189B6"/>
        <w:category>
          <w:name w:val="General"/>
          <w:gallery w:val="placeholder"/>
        </w:category>
        <w:types>
          <w:type w:val="bbPlcHdr"/>
        </w:types>
        <w:behaviors>
          <w:behavior w:val="content"/>
        </w:behaviors>
        <w:guid w:val="{99409F26-50EF-449C-8986-104FCC186E16}"/>
      </w:docPartPr>
      <w:docPartBody>
        <w:p w:rsidR="00000000" w:rsidRDefault="002179CC">
          <w:pPr>
            <w:pStyle w:val="4E4DEBACE331417397E89744BC5189B6"/>
          </w:pPr>
          <w:r w:rsidRPr="00CF1A49">
            <w:t>LinkedIn Profile</w:t>
          </w:r>
        </w:p>
      </w:docPartBody>
    </w:docPart>
    <w:docPart>
      <w:docPartPr>
        <w:name w:val="DD3F54A8965B49579741F56BF6D4124B"/>
        <w:category>
          <w:name w:val="General"/>
          <w:gallery w:val="placeholder"/>
        </w:category>
        <w:types>
          <w:type w:val="bbPlcHdr"/>
        </w:types>
        <w:behaviors>
          <w:behavior w:val="content"/>
        </w:behaviors>
        <w:guid w:val="{49BD4B6B-3A0D-4CBE-9365-1CC4EF724FED}"/>
      </w:docPartPr>
      <w:docPartBody>
        <w:p w:rsidR="00000000" w:rsidRDefault="002179CC">
          <w:pPr>
            <w:pStyle w:val="DD3F54A8965B49579741F56BF6D4124B"/>
          </w:pPr>
          <w:r w:rsidRPr="00CF1A49">
            <w:t>·</w:t>
          </w:r>
        </w:p>
      </w:docPartBody>
    </w:docPart>
    <w:docPart>
      <w:docPartPr>
        <w:name w:val="9660418F8765458DADDBB54CB16F5F90"/>
        <w:category>
          <w:name w:val="General"/>
          <w:gallery w:val="placeholder"/>
        </w:category>
        <w:types>
          <w:type w:val="bbPlcHdr"/>
        </w:types>
        <w:behaviors>
          <w:behavior w:val="content"/>
        </w:behaviors>
        <w:guid w:val="{0B3C44BD-7D97-42FE-8F5D-130016F16630}"/>
      </w:docPartPr>
      <w:docPartBody>
        <w:p w:rsidR="00000000" w:rsidRDefault="002179CC">
          <w:pPr>
            <w:pStyle w:val="9660418F8765458DADDBB54CB16F5F90"/>
          </w:pPr>
          <w:r w:rsidRPr="00CF1A49">
            <w:t>Twitter/Blog/Portfolio</w:t>
          </w:r>
        </w:p>
      </w:docPartBody>
    </w:docPart>
    <w:docPart>
      <w:docPartPr>
        <w:name w:val="D8ED0459AD0347C0BE26AF138B0B24E8"/>
        <w:category>
          <w:name w:val="General"/>
          <w:gallery w:val="placeholder"/>
        </w:category>
        <w:types>
          <w:type w:val="bbPlcHdr"/>
        </w:types>
        <w:behaviors>
          <w:behavior w:val="content"/>
        </w:behaviors>
        <w:guid w:val="{AA1E3684-E54F-4C91-9DE7-DC6A19EDA4BD}"/>
      </w:docPartPr>
      <w:docPartBody>
        <w:p w:rsidR="00000000" w:rsidRDefault="002179CC">
          <w:pPr>
            <w:pStyle w:val="D8ED0459AD0347C0BE26AF138B0B24E8"/>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D7F557E2486B4C9EA16818F5690F3E8D"/>
        <w:category>
          <w:name w:val="General"/>
          <w:gallery w:val="placeholder"/>
        </w:category>
        <w:types>
          <w:type w:val="bbPlcHdr"/>
        </w:types>
        <w:behaviors>
          <w:behavior w:val="content"/>
        </w:behaviors>
        <w:guid w:val="{F29028D2-1D82-4E0C-82BB-34232839F0E9}"/>
      </w:docPartPr>
      <w:docPartBody>
        <w:p w:rsidR="00000000" w:rsidRDefault="002179CC">
          <w:pPr>
            <w:pStyle w:val="D7F557E2486B4C9EA16818F5690F3E8D"/>
          </w:pPr>
          <w:r w:rsidRPr="00CF1A49">
            <w:t>Experience</w:t>
          </w:r>
        </w:p>
      </w:docPartBody>
    </w:docPart>
    <w:docPart>
      <w:docPartPr>
        <w:name w:val="DFF0BA043E2B4372883605CC4123CBF8"/>
        <w:category>
          <w:name w:val="General"/>
          <w:gallery w:val="placeholder"/>
        </w:category>
        <w:types>
          <w:type w:val="bbPlcHdr"/>
        </w:types>
        <w:behaviors>
          <w:behavior w:val="content"/>
        </w:behaviors>
        <w:guid w:val="{D39B1B71-712D-4B83-832C-7F6C866C1FE0}"/>
      </w:docPartPr>
      <w:docPartBody>
        <w:p w:rsidR="00000000" w:rsidRDefault="002179CC">
          <w:pPr>
            <w:pStyle w:val="DFF0BA043E2B4372883605CC4123CBF8"/>
          </w:pPr>
          <w:r w:rsidRPr="00CF1A49">
            <w:t>Dates From</w:t>
          </w:r>
        </w:p>
      </w:docPartBody>
    </w:docPart>
    <w:docPart>
      <w:docPartPr>
        <w:name w:val="FDEF50BD34EF4216A368D191FA3F442B"/>
        <w:category>
          <w:name w:val="General"/>
          <w:gallery w:val="placeholder"/>
        </w:category>
        <w:types>
          <w:type w:val="bbPlcHdr"/>
        </w:types>
        <w:behaviors>
          <w:behavior w:val="content"/>
        </w:behaviors>
        <w:guid w:val="{86EA4B15-D611-4270-9AAF-BF4BBBF9A5B8}"/>
      </w:docPartPr>
      <w:docPartBody>
        <w:p w:rsidR="00000000" w:rsidRDefault="002179CC">
          <w:pPr>
            <w:pStyle w:val="FDEF50BD34EF4216A368D191FA3F442B"/>
          </w:pPr>
          <w:r w:rsidRPr="00CF1A49">
            <w:t>To</w:t>
          </w:r>
        </w:p>
      </w:docPartBody>
    </w:docPart>
    <w:docPart>
      <w:docPartPr>
        <w:name w:val="5F745B85B64D45F482A36014E29BFF2C"/>
        <w:category>
          <w:name w:val="General"/>
          <w:gallery w:val="placeholder"/>
        </w:category>
        <w:types>
          <w:type w:val="bbPlcHdr"/>
        </w:types>
        <w:behaviors>
          <w:behavior w:val="content"/>
        </w:behaviors>
        <w:guid w:val="{06BAAA41-2643-4A64-B9EC-C3AB723B588C}"/>
      </w:docPartPr>
      <w:docPartBody>
        <w:p w:rsidR="00000000" w:rsidRDefault="002179CC">
          <w:pPr>
            <w:pStyle w:val="5F745B85B64D45F482A36014E29BFF2C"/>
          </w:pPr>
          <w:r w:rsidRPr="00CF1A49">
            <w:t>Job Title</w:t>
          </w:r>
        </w:p>
      </w:docPartBody>
    </w:docPart>
    <w:docPart>
      <w:docPartPr>
        <w:name w:val="2307E0FA58234D23850AEBF05D35C4CD"/>
        <w:category>
          <w:name w:val="General"/>
          <w:gallery w:val="placeholder"/>
        </w:category>
        <w:types>
          <w:type w:val="bbPlcHdr"/>
        </w:types>
        <w:behaviors>
          <w:behavior w:val="content"/>
        </w:behaviors>
        <w:guid w:val="{6913061C-D4B2-48B3-A46C-5CA31238A158}"/>
      </w:docPartPr>
      <w:docPartBody>
        <w:p w:rsidR="00000000" w:rsidRDefault="002179CC">
          <w:pPr>
            <w:pStyle w:val="2307E0FA58234D23850AEBF05D35C4CD"/>
          </w:pPr>
          <w:r w:rsidRPr="00CF1A49">
            <w:rPr>
              <w:rStyle w:val="SubtleReference"/>
            </w:rPr>
            <w:t>Company</w:t>
          </w:r>
        </w:p>
      </w:docPartBody>
    </w:docPart>
    <w:docPart>
      <w:docPartPr>
        <w:name w:val="F80028724B4141FDBF51AA0F2DD4DA34"/>
        <w:category>
          <w:name w:val="General"/>
          <w:gallery w:val="placeholder"/>
        </w:category>
        <w:types>
          <w:type w:val="bbPlcHdr"/>
        </w:types>
        <w:behaviors>
          <w:behavior w:val="content"/>
        </w:behaviors>
        <w:guid w:val="{86F009BC-A94D-46BA-A507-B19ACBCAA249}"/>
      </w:docPartPr>
      <w:docPartBody>
        <w:p w:rsidR="00000000" w:rsidRDefault="002179CC">
          <w:pPr>
            <w:pStyle w:val="F80028724B4141FDBF51AA0F2DD4DA34"/>
          </w:pPr>
          <w:r w:rsidRPr="00CF1A49">
            <w:t>Describe your responsibilities and achievements in terms of impact and results. Use examples, but keep it short.</w:t>
          </w:r>
        </w:p>
      </w:docPartBody>
    </w:docPart>
    <w:docPart>
      <w:docPartPr>
        <w:name w:val="77C8DDAF14A142558AAC3A3A6EB35358"/>
        <w:category>
          <w:name w:val="General"/>
          <w:gallery w:val="placeholder"/>
        </w:category>
        <w:types>
          <w:type w:val="bbPlcHdr"/>
        </w:types>
        <w:behaviors>
          <w:behavior w:val="content"/>
        </w:behaviors>
        <w:guid w:val="{05FD4521-3E24-4772-BB0E-BA3AEC0335FC}"/>
      </w:docPartPr>
      <w:docPartBody>
        <w:p w:rsidR="00000000" w:rsidRDefault="002179CC">
          <w:pPr>
            <w:pStyle w:val="77C8DDAF14A142558AAC3A3A6EB35358"/>
          </w:pPr>
          <w:r w:rsidRPr="00CF1A49">
            <w:t>Dates From</w:t>
          </w:r>
        </w:p>
      </w:docPartBody>
    </w:docPart>
    <w:docPart>
      <w:docPartPr>
        <w:name w:val="38BC5EE3BF2B463EA0BEE4D610027221"/>
        <w:category>
          <w:name w:val="General"/>
          <w:gallery w:val="placeholder"/>
        </w:category>
        <w:types>
          <w:type w:val="bbPlcHdr"/>
        </w:types>
        <w:behaviors>
          <w:behavior w:val="content"/>
        </w:behaviors>
        <w:guid w:val="{18B2C38B-1C03-46C4-B074-C3F127487A30}"/>
      </w:docPartPr>
      <w:docPartBody>
        <w:p w:rsidR="00000000" w:rsidRDefault="002179CC">
          <w:pPr>
            <w:pStyle w:val="38BC5EE3BF2B463EA0BEE4D610027221"/>
          </w:pPr>
          <w:r w:rsidRPr="00CF1A49">
            <w:t>To</w:t>
          </w:r>
        </w:p>
      </w:docPartBody>
    </w:docPart>
    <w:docPart>
      <w:docPartPr>
        <w:name w:val="29EBF841917144CB843C24FD41A44629"/>
        <w:category>
          <w:name w:val="General"/>
          <w:gallery w:val="placeholder"/>
        </w:category>
        <w:types>
          <w:type w:val="bbPlcHdr"/>
        </w:types>
        <w:behaviors>
          <w:behavior w:val="content"/>
        </w:behaviors>
        <w:guid w:val="{A996C22C-348B-4796-AC34-B222488D05B2}"/>
      </w:docPartPr>
      <w:docPartBody>
        <w:p w:rsidR="00000000" w:rsidRDefault="002179CC">
          <w:pPr>
            <w:pStyle w:val="29EBF841917144CB843C24FD41A44629"/>
          </w:pPr>
          <w:r w:rsidRPr="00CF1A49">
            <w:t>Job Title</w:t>
          </w:r>
        </w:p>
      </w:docPartBody>
    </w:docPart>
    <w:docPart>
      <w:docPartPr>
        <w:name w:val="883FB4F5EEDD426FA7F471815EB7299F"/>
        <w:category>
          <w:name w:val="General"/>
          <w:gallery w:val="placeholder"/>
        </w:category>
        <w:types>
          <w:type w:val="bbPlcHdr"/>
        </w:types>
        <w:behaviors>
          <w:behavior w:val="content"/>
        </w:behaviors>
        <w:guid w:val="{D1BCE0E2-1629-4FD2-9FE8-A2E856263B46}"/>
      </w:docPartPr>
      <w:docPartBody>
        <w:p w:rsidR="00000000" w:rsidRDefault="002179CC">
          <w:pPr>
            <w:pStyle w:val="883FB4F5EEDD426FA7F471815EB7299F"/>
          </w:pPr>
          <w:r w:rsidRPr="00CF1A49">
            <w:rPr>
              <w:rStyle w:val="SubtleReference"/>
            </w:rPr>
            <w:t>Company</w:t>
          </w:r>
        </w:p>
      </w:docPartBody>
    </w:docPart>
    <w:docPart>
      <w:docPartPr>
        <w:name w:val="ACB1105FB6CD411DBC7DA78998FACCD9"/>
        <w:category>
          <w:name w:val="General"/>
          <w:gallery w:val="placeholder"/>
        </w:category>
        <w:types>
          <w:type w:val="bbPlcHdr"/>
        </w:types>
        <w:behaviors>
          <w:behavior w:val="content"/>
        </w:behaviors>
        <w:guid w:val="{2CD05CED-82F1-45B9-B790-52B4A3B83204}"/>
      </w:docPartPr>
      <w:docPartBody>
        <w:p w:rsidR="00000000" w:rsidRDefault="002179CC">
          <w:pPr>
            <w:pStyle w:val="ACB1105FB6CD411DBC7DA78998FACCD9"/>
          </w:pPr>
          <w:r w:rsidRPr="00CF1A49">
            <w:t>Describe your responsibilities and achi</w:t>
          </w:r>
          <w:r w:rsidRPr="00CF1A49">
            <w:t>evements in terms of impact and results. Use examples, but keep it short.</w:t>
          </w:r>
        </w:p>
      </w:docPartBody>
    </w:docPart>
    <w:docPart>
      <w:docPartPr>
        <w:name w:val="198254E89EED4CF5B7298DF10BB3830D"/>
        <w:category>
          <w:name w:val="General"/>
          <w:gallery w:val="placeholder"/>
        </w:category>
        <w:types>
          <w:type w:val="bbPlcHdr"/>
        </w:types>
        <w:behaviors>
          <w:behavior w:val="content"/>
        </w:behaviors>
        <w:guid w:val="{1EA7FB3A-DEEF-471D-A221-D0D158B03E7F}"/>
      </w:docPartPr>
      <w:docPartBody>
        <w:p w:rsidR="00000000" w:rsidRDefault="002179CC">
          <w:pPr>
            <w:pStyle w:val="198254E89EED4CF5B7298DF10BB3830D"/>
          </w:pPr>
          <w:r w:rsidRPr="00CF1A49">
            <w:t>Education</w:t>
          </w:r>
        </w:p>
      </w:docPartBody>
    </w:docPart>
    <w:docPart>
      <w:docPartPr>
        <w:name w:val="530F7B3147EA4DE1BF393CE8AF62261E"/>
        <w:category>
          <w:name w:val="General"/>
          <w:gallery w:val="placeholder"/>
        </w:category>
        <w:types>
          <w:type w:val="bbPlcHdr"/>
        </w:types>
        <w:behaviors>
          <w:behavior w:val="content"/>
        </w:behaviors>
        <w:guid w:val="{AF8D775D-54EA-4AE8-ACFA-8DD5D0BCDE0D}"/>
      </w:docPartPr>
      <w:docPartBody>
        <w:p w:rsidR="00000000" w:rsidRDefault="002179CC">
          <w:pPr>
            <w:pStyle w:val="530F7B3147EA4DE1BF393CE8AF62261E"/>
          </w:pPr>
          <w:r w:rsidRPr="00CF1A49">
            <w:t>Month</w:t>
          </w:r>
        </w:p>
      </w:docPartBody>
    </w:docPart>
    <w:docPart>
      <w:docPartPr>
        <w:name w:val="EE3BA9632E1040F981607B97285C8524"/>
        <w:category>
          <w:name w:val="General"/>
          <w:gallery w:val="placeholder"/>
        </w:category>
        <w:types>
          <w:type w:val="bbPlcHdr"/>
        </w:types>
        <w:behaviors>
          <w:behavior w:val="content"/>
        </w:behaviors>
        <w:guid w:val="{6FB78743-C848-4178-8F2E-451110F173E7}"/>
      </w:docPartPr>
      <w:docPartBody>
        <w:p w:rsidR="00000000" w:rsidRDefault="002179CC">
          <w:pPr>
            <w:pStyle w:val="EE3BA9632E1040F981607B97285C8524"/>
          </w:pPr>
          <w:r w:rsidRPr="00CF1A49">
            <w:t>Year</w:t>
          </w:r>
        </w:p>
      </w:docPartBody>
    </w:docPart>
    <w:docPart>
      <w:docPartPr>
        <w:name w:val="A8C412489ED440A9BAD6599B88E1AA5B"/>
        <w:category>
          <w:name w:val="General"/>
          <w:gallery w:val="placeholder"/>
        </w:category>
        <w:types>
          <w:type w:val="bbPlcHdr"/>
        </w:types>
        <w:behaviors>
          <w:behavior w:val="content"/>
        </w:behaviors>
        <w:guid w:val="{CBBF599E-4984-478C-B09A-740B6B0FE3D0}"/>
      </w:docPartPr>
      <w:docPartBody>
        <w:p w:rsidR="00000000" w:rsidRDefault="002179CC">
          <w:pPr>
            <w:pStyle w:val="A8C412489ED440A9BAD6599B88E1AA5B"/>
          </w:pPr>
          <w:r w:rsidRPr="00CF1A49">
            <w:t>Degree Title</w:t>
          </w:r>
        </w:p>
      </w:docPartBody>
    </w:docPart>
    <w:docPart>
      <w:docPartPr>
        <w:name w:val="CC0D7BD8C5E84CE7BDCE06030312BB3E"/>
        <w:category>
          <w:name w:val="General"/>
          <w:gallery w:val="placeholder"/>
        </w:category>
        <w:types>
          <w:type w:val="bbPlcHdr"/>
        </w:types>
        <w:behaviors>
          <w:behavior w:val="content"/>
        </w:behaviors>
        <w:guid w:val="{ABF4C68F-E571-482A-ACA8-E970318CED3C}"/>
      </w:docPartPr>
      <w:docPartBody>
        <w:p w:rsidR="00000000" w:rsidRDefault="002179CC">
          <w:pPr>
            <w:pStyle w:val="CC0D7BD8C5E84CE7BDCE06030312BB3E"/>
          </w:pPr>
          <w:r w:rsidRPr="00CF1A49">
            <w:rPr>
              <w:rStyle w:val="SubtleReference"/>
            </w:rPr>
            <w:t>School</w:t>
          </w:r>
        </w:p>
      </w:docPartBody>
    </w:docPart>
    <w:docPart>
      <w:docPartPr>
        <w:name w:val="2F5DFA31869943C3909533226190185D"/>
        <w:category>
          <w:name w:val="General"/>
          <w:gallery w:val="placeholder"/>
        </w:category>
        <w:types>
          <w:type w:val="bbPlcHdr"/>
        </w:types>
        <w:behaviors>
          <w:behavior w:val="content"/>
        </w:behaviors>
        <w:guid w:val="{132D89E3-A037-4847-A829-04B5E1F5D479}"/>
      </w:docPartPr>
      <w:docPartBody>
        <w:p w:rsidR="00000000" w:rsidRDefault="002179CC">
          <w:pPr>
            <w:pStyle w:val="2F5DFA31869943C3909533226190185D"/>
          </w:pPr>
          <w:r w:rsidRPr="00CF1A49">
            <w:t>It’s okay to brag about your GPA, awards, and honors. Feel free to summarize your coursework too.</w:t>
          </w:r>
        </w:p>
      </w:docPartBody>
    </w:docPart>
    <w:docPart>
      <w:docPartPr>
        <w:name w:val="B8472BEB042E48A5BCB00E34624D3BF3"/>
        <w:category>
          <w:name w:val="General"/>
          <w:gallery w:val="placeholder"/>
        </w:category>
        <w:types>
          <w:type w:val="bbPlcHdr"/>
        </w:types>
        <w:behaviors>
          <w:behavior w:val="content"/>
        </w:behaviors>
        <w:guid w:val="{11584B36-1FBE-4C99-BAD6-BABEF7BC73CA}"/>
      </w:docPartPr>
      <w:docPartBody>
        <w:p w:rsidR="00000000" w:rsidRDefault="002179CC">
          <w:pPr>
            <w:pStyle w:val="B8472BEB042E48A5BCB00E34624D3BF3"/>
          </w:pPr>
          <w:r w:rsidRPr="00CF1A49">
            <w:t>Month</w:t>
          </w:r>
        </w:p>
      </w:docPartBody>
    </w:docPart>
    <w:docPart>
      <w:docPartPr>
        <w:name w:val="D1A74E14EFB6480190C7518AE5D4EB5B"/>
        <w:category>
          <w:name w:val="General"/>
          <w:gallery w:val="placeholder"/>
        </w:category>
        <w:types>
          <w:type w:val="bbPlcHdr"/>
        </w:types>
        <w:behaviors>
          <w:behavior w:val="content"/>
        </w:behaviors>
        <w:guid w:val="{C4BAA313-45A3-4BC0-9180-D6D487A73DA8}"/>
      </w:docPartPr>
      <w:docPartBody>
        <w:p w:rsidR="00000000" w:rsidRDefault="002179CC">
          <w:pPr>
            <w:pStyle w:val="D1A74E14EFB6480190C7518AE5D4EB5B"/>
          </w:pPr>
          <w:r w:rsidRPr="00CF1A49">
            <w:t>Year</w:t>
          </w:r>
        </w:p>
      </w:docPartBody>
    </w:docPart>
    <w:docPart>
      <w:docPartPr>
        <w:name w:val="326AA3A4B22D47B0A67FA9E3EC446E6D"/>
        <w:category>
          <w:name w:val="General"/>
          <w:gallery w:val="placeholder"/>
        </w:category>
        <w:types>
          <w:type w:val="bbPlcHdr"/>
        </w:types>
        <w:behaviors>
          <w:behavior w:val="content"/>
        </w:behaviors>
        <w:guid w:val="{8D337985-1329-4DF9-B49C-C007BFBC0666}"/>
      </w:docPartPr>
      <w:docPartBody>
        <w:p w:rsidR="00000000" w:rsidRDefault="002179CC">
          <w:pPr>
            <w:pStyle w:val="326AA3A4B22D47B0A67FA9E3EC446E6D"/>
          </w:pPr>
          <w:r w:rsidRPr="00CF1A49">
            <w:t>Degree Title</w:t>
          </w:r>
        </w:p>
      </w:docPartBody>
    </w:docPart>
    <w:docPart>
      <w:docPartPr>
        <w:name w:val="EC8AC67C45AA40A1AFBBCF3F0C1BFB55"/>
        <w:category>
          <w:name w:val="General"/>
          <w:gallery w:val="placeholder"/>
        </w:category>
        <w:types>
          <w:type w:val="bbPlcHdr"/>
        </w:types>
        <w:behaviors>
          <w:behavior w:val="content"/>
        </w:behaviors>
        <w:guid w:val="{CF8AD4E1-0946-4E73-A0EC-DA12E8A66F76}"/>
      </w:docPartPr>
      <w:docPartBody>
        <w:p w:rsidR="00000000" w:rsidRDefault="002179CC">
          <w:pPr>
            <w:pStyle w:val="EC8AC67C45AA40A1AFBBCF3F0C1BFB55"/>
          </w:pPr>
          <w:r w:rsidRPr="00CF1A49">
            <w:rPr>
              <w:rStyle w:val="SubtleReference"/>
            </w:rPr>
            <w:t>School</w:t>
          </w:r>
        </w:p>
      </w:docPartBody>
    </w:docPart>
    <w:docPart>
      <w:docPartPr>
        <w:name w:val="3F6D6B0C1FD340408A3AF637A5D5CD9D"/>
        <w:category>
          <w:name w:val="General"/>
          <w:gallery w:val="placeholder"/>
        </w:category>
        <w:types>
          <w:type w:val="bbPlcHdr"/>
        </w:types>
        <w:behaviors>
          <w:behavior w:val="content"/>
        </w:behaviors>
        <w:guid w:val="{C393CB32-CFF3-4C35-B0CE-85F24E60DC8A}"/>
      </w:docPartPr>
      <w:docPartBody>
        <w:p w:rsidR="00000000" w:rsidRDefault="002179CC">
          <w:pPr>
            <w:pStyle w:val="3F6D6B0C1FD340408A3AF637A5D5CD9D"/>
          </w:pPr>
          <w:r w:rsidRPr="00CF1A49">
            <w:t>It’s okay to brag about your GPA, awards, and honors. Feel free to summarize your coursework too.</w:t>
          </w:r>
        </w:p>
      </w:docPartBody>
    </w:docPart>
    <w:docPart>
      <w:docPartPr>
        <w:name w:val="1599840621504D68B629374C881D26EB"/>
        <w:category>
          <w:name w:val="General"/>
          <w:gallery w:val="placeholder"/>
        </w:category>
        <w:types>
          <w:type w:val="bbPlcHdr"/>
        </w:types>
        <w:behaviors>
          <w:behavior w:val="content"/>
        </w:behaviors>
        <w:guid w:val="{F8477928-2DEB-485B-9337-0C123553E302}"/>
      </w:docPartPr>
      <w:docPartBody>
        <w:p w:rsidR="00000000" w:rsidRDefault="002179CC">
          <w:pPr>
            <w:pStyle w:val="1599840621504D68B629374C881D26EB"/>
          </w:pPr>
          <w:r w:rsidRPr="00CF1A49">
            <w:t>Skills</w:t>
          </w:r>
        </w:p>
      </w:docPartBody>
    </w:docPart>
    <w:docPart>
      <w:docPartPr>
        <w:name w:val="BB0B3A9833AB4AA29EA63E22E1F3647F"/>
        <w:category>
          <w:name w:val="General"/>
          <w:gallery w:val="placeholder"/>
        </w:category>
        <w:types>
          <w:type w:val="bbPlcHdr"/>
        </w:types>
        <w:behaviors>
          <w:behavior w:val="content"/>
        </w:behaviors>
        <w:guid w:val="{C5A3AD9F-163D-4D04-B3DB-F87C60EE1038}"/>
      </w:docPartPr>
      <w:docPartBody>
        <w:p w:rsidR="00000000" w:rsidRDefault="002179CC">
          <w:pPr>
            <w:pStyle w:val="BB0B3A9833AB4AA29EA63E22E1F3647F"/>
          </w:pPr>
          <w:r w:rsidRPr="006E1507">
            <w:t>List your strengths relevant for the role you’re applying for</w:t>
          </w:r>
        </w:p>
      </w:docPartBody>
    </w:docPart>
    <w:docPart>
      <w:docPartPr>
        <w:name w:val="C851AFB61E244F40886C17E1AE9B3E26"/>
        <w:category>
          <w:name w:val="General"/>
          <w:gallery w:val="placeholder"/>
        </w:category>
        <w:types>
          <w:type w:val="bbPlcHdr"/>
        </w:types>
        <w:behaviors>
          <w:behavior w:val="content"/>
        </w:behaviors>
        <w:guid w:val="{619A803D-3032-478D-8FCF-86E8DAA5A721}"/>
      </w:docPartPr>
      <w:docPartBody>
        <w:p w:rsidR="00000000" w:rsidRDefault="002179CC">
          <w:pPr>
            <w:pStyle w:val="C851AFB61E244F40886C17E1AE9B3E26"/>
          </w:pPr>
          <w:r w:rsidRPr="006E1507">
            <w:t>List one of your strengths</w:t>
          </w:r>
        </w:p>
      </w:docPartBody>
    </w:docPart>
    <w:docPart>
      <w:docPartPr>
        <w:name w:val="DCE730C346D34E7380B31542DC83DB2D"/>
        <w:category>
          <w:name w:val="General"/>
          <w:gallery w:val="placeholder"/>
        </w:category>
        <w:types>
          <w:type w:val="bbPlcHdr"/>
        </w:types>
        <w:behaviors>
          <w:behavior w:val="content"/>
        </w:behaviors>
        <w:guid w:val="{03A876C4-2553-430D-BE20-C4FEE4DBB695}"/>
      </w:docPartPr>
      <w:docPartBody>
        <w:p w:rsidR="00000000" w:rsidRDefault="002179CC">
          <w:pPr>
            <w:pStyle w:val="DCE730C346D34E7380B31542DC83DB2D"/>
          </w:pPr>
          <w:r w:rsidRPr="006E1507">
            <w:t>List one of your strengths</w:t>
          </w:r>
        </w:p>
      </w:docPartBody>
    </w:docPart>
    <w:docPart>
      <w:docPartPr>
        <w:name w:val="38B5741A835B49AB9044F8F7FC192B92"/>
        <w:category>
          <w:name w:val="General"/>
          <w:gallery w:val="placeholder"/>
        </w:category>
        <w:types>
          <w:type w:val="bbPlcHdr"/>
        </w:types>
        <w:behaviors>
          <w:behavior w:val="content"/>
        </w:behaviors>
        <w:guid w:val="{D2E7261A-9129-480F-BAF2-2512A0267B40}"/>
      </w:docPartPr>
      <w:docPartBody>
        <w:p w:rsidR="00000000" w:rsidRDefault="002179CC">
          <w:pPr>
            <w:pStyle w:val="38B5741A835B49AB9044F8F7FC192B92"/>
          </w:pPr>
          <w:r w:rsidRPr="006E1507">
            <w:t>List one of your strengths</w:t>
          </w:r>
        </w:p>
      </w:docPartBody>
    </w:docPart>
    <w:docPart>
      <w:docPartPr>
        <w:name w:val="E0AA098FB04C4A1FACA9FA1729BF6D9C"/>
        <w:category>
          <w:name w:val="General"/>
          <w:gallery w:val="placeholder"/>
        </w:category>
        <w:types>
          <w:type w:val="bbPlcHdr"/>
        </w:types>
        <w:behaviors>
          <w:behavior w:val="content"/>
        </w:behaviors>
        <w:guid w:val="{D8C84D4A-0B87-476E-988A-CBF6F8292E56}"/>
      </w:docPartPr>
      <w:docPartBody>
        <w:p w:rsidR="00000000" w:rsidRDefault="002179CC">
          <w:pPr>
            <w:pStyle w:val="E0AA098FB04C4A1FACA9FA1729BF6D9C"/>
          </w:pPr>
          <w:r w:rsidRPr="006E1507">
            <w:t>List one</w:t>
          </w:r>
          <w:r w:rsidRPr="006E1507">
            <w:t xml:space="preserve"> of your strengths</w:t>
          </w:r>
        </w:p>
      </w:docPartBody>
    </w:docPart>
    <w:docPart>
      <w:docPartPr>
        <w:name w:val="F0289486A2884468863268BE0722E0B1"/>
        <w:category>
          <w:name w:val="General"/>
          <w:gallery w:val="placeholder"/>
        </w:category>
        <w:types>
          <w:type w:val="bbPlcHdr"/>
        </w:types>
        <w:behaviors>
          <w:behavior w:val="content"/>
        </w:behaviors>
        <w:guid w:val="{EA295510-E153-457C-8DDD-4AD50F7150FE}"/>
      </w:docPartPr>
      <w:docPartBody>
        <w:p w:rsidR="00000000" w:rsidRDefault="002179CC">
          <w:pPr>
            <w:pStyle w:val="F0289486A2884468863268BE0722E0B1"/>
          </w:pPr>
          <w:r w:rsidRPr="00CF1A49">
            <w:t>Activities</w:t>
          </w:r>
        </w:p>
      </w:docPartBody>
    </w:docPart>
    <w:docPart>
      <w:docPartPr>
        <w:name w:val="3B8A3DB78C1C4F5F8039F2D3FDE3B647"/>
        <w:category>
          <w:name w:val="General"/>
          <w:gallery w:val="placeholder"/>
        </w:category>
        <w:types>
          <w:type w:val="bbPlcHdr"/>
        </w:types>
        <w:behaviors>
          <w:behavior w:val="content"/>
        </w:behaviors>
        <w:guid w:val="{393B0714-D6FF-4D06-980E-F2C723262BCE}"/>
      </w:docPartPr>
      <w:docPartBody>
        <w:p w:rsidR="00000000" w:rsidRDefault="002179CC">
          <w:pPr>
            <w:pStyle w:val="3B8A3DB78C1C4F5F8039F2D3FDE3B647"/>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CC"/>
    <w:rsid w:val="0021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6AC7C7F0444D49FDEF0A206D116C9">
    <w:name w:val="16D6AC7C7F0444D49FDEF0A206D116C9"/>
  </w:style>
  <w:style w:type="character" w:styleId="IntenseEmphasis">
    <w:name w:val="Intense Emphasis"/>
    <w:basedOn w:val="DefaultParagraphFont"/>
    <w:uiPriority w:val="2"/>
    <w:rPr>
      <w:b/>
      <w:iCs/>
      <w:color w:val="262626" w:themeColor="text1" w:themeTint="D9"/>
    </w:rPr>
  </w:style>
  <w:style w:type="paragraph" w:customStyle="1" w:styleId="ABB992271CB343FAAA1791D5B739B633">
    <w:name w:val="ABB992271CB343FAAA1791D5B739B633"/>
  </w:style>
  <w:style w:type="paragraph" w:customStyle="1" w:styleId="1833D7D1B1604C66ADB4BF540EF63338">
    <w:name w:val="1833D7D1B1604C66ADB4BF540EF63338"/>
  </w:style>
  <w:style w:type="paragraph" w:customStyle="1" w:styleId="046F355EEA174DCD8A01CC8CEE2E086D">
    <w:name w:val="046F355EEA174DCD8A01CC8CEE2E086D"/>
  </w:style>
  <w:style w:type="paragraph" w:customStyle="1" w:styleId="ABB5696AC9CB4D4B8542C47039DDA716">
    <w:name w:val="ABB5696AC9CB4D4B8542C47039DDA716"/>
  </w:style>
  <w:style w:type="paragraph" w:customStyle="1" w:styleId="0DC0EA78A28D4BC5BE5247FE26D37F20">
    <w:name w:val="0DC0EA78A28D4BC5BE5247FE26D37F20"/>
  </w:style>
  <w:style w:type="paragraph" w:customStyle="1" w:styleId="768ADFEDE144420087ADDEA123071CBD">
    <w:name w:val="768ADFEDE144420087ADDEA123071CBD"/>
  </w:style>
  <w:style w:type="paragraph" w:customStyle="1" w:styleId="4E4DEBACE331417397E89744BC5189B6">
    <w:name w:val="4E4DEBACE331417397E89744BC5189B6"/>
  </w:style>
  <w:style w:type="paragraph" w:customStyle="1" w:styleId="DD3F54A8965B49579741F56BF6D4124B">
    <w:name w:val="DD3F54A8965B49579741F56BF6D4124B"/>
  </w:style>
  <w:style w:type="paragraph" w:customStyle="1" w:styleId="9660418F8765458DADDBB54CB16F5F90">
    <w:name w:val="9660418F8765458DADDBB54CB16F5F90"/>
  </w:style>
  <w:style w:type="paragraph" w:customStyle="1" w:styleId="D8ED0459AD0347C0BE26AF138B0B24E8">
    <w:name w:val="D8ED0459AD0347C0BE26AF138B0B24E8"/>
  </w:style>
  <w:style w:type="paragraph" w:customStyle="1" w:styleId="D7F557E2486B4C9EA16818F5690F3E8D">
    <w:name w:val="D7F557E2486B4C9EA16818F5690F3E8D"/>
  </w:style>
  <w:style w:type="paragraph" w:customStyle="1" w:styleId="DFF0BA043E2B4372883605CC4123CBF8">
    <w:name w:val="DFF0BA043E2B4372883605CC4123CBF8"/>
  </w:style>
  <w:style w:type="paragraph" w:customStyle="1" w:styleId="FDEF50BD34EF4216A368D191FA3F442B">
    <w:name w:val="FDEF50BD34EF4216A368D191FA3F442B"/>
  </w:style>
  <w:style w:type="paragraph" w:customStyle="1" w:styleId="5F745B85B64D45F482A36014E29BFF2C">
    <w:name w:val="5F745B85B64D45F482A36014E29BFF2C"/>
  </w:style>
  <w:style w:type="character" w:styleId="SubtleReference">
    <w:name w:val="Subtle Reference"/>
    <w:basedOn w:val="DefaultParagraphFont"/>
    <w:uiPriority w:val="10"/>
    <w:qFormat/>
    <w:rPr>
      <w:b/>
      <w:caps w:val="0"/>
      <w:smallCaps/>
      <w:color w:val="595959" w:themeColor="text1" w:themeTint="A6"/>
    </w:rPr>
  </w:style>
  <w:style w:type="paragraph" w:customStyle="1" w:styleId="2307E0FA58234D23850AEBF05D35C4CD">
    <w:name w:val="2307E0FA58234D23850AEBF05D35C4CD"/>
  </w:style>
  <w:style w:type="paragraph" w:customStyle="1" w:styleId="F80028724B4141FDBF51AA0F2DD4DA34">
    <w:name w:val="F80028724B4141FDBF51AA0F2DD4DA34"/>
  </w:style>
  <w:style w:type="paragraph" w:customStyle="1" w:styleId="77C8DDAF14A142558AAC3A3A6EB35358">
    <w:name w:val="77C8DDAF14A142558AAC3A3A6EB35358"/>
  </w:style>
  <w:style w:type="paragraph" w:customStyle="1" w:styleId="38BC5EE3BF2B463EA0BEE4D610027221">
    <w:name w:val="38BC5EE3BF2B463EA0BEE4D610027221"/>
  </w:style>
  <w:style w:type="paragraph" w:customStyle="1" w:styleId="29EBF841917144CB843C24FD41A44629">
    <w:name w:val="29EBF841917144CB843C24FD41A44629"/>
  </w:style>
  <w:style w:type="paragraph" w:customStyle="1" w:styleId="883FB4F5EEDD426FA7F471815EB7299F">
    <w:name w:val="883FB4F5EEDD426FA7F471815EB7299F"/>
  </w:style>
  <w:style w:type="paragraph" w:customStyle="1" w:styleId="ACB1105FB6CD411DBC7DA78998FACCD9">
    <w:name w:val="ACB1105FB6CD411DBC7DA78998FACCD9"/>
  </w:style>
  <w:style w:type="paragraph" w:customStyle="1" w:styleId="198254E89EED4CF5B7298DF10BB3830D">
    <w:name w:val="198254E89EED4CF5B7298DF10BB3830D"/>
  </w:style>
  <w:style w:type="paragraph" w:customStyle="1" w:styleId="530F7B3147EA4DE1BF393CE8AF62261E">
    <w:name w:val="530F7B3147EA4DE1BF393CE8AF62261E"/>
  </w:style>
  <w:style w:type="paragraph" w:customStyle="1" w:styleId="EE3BA9632E1040F981607B97285C8524">
    <w:name w:val="EE3BA9632E1040F981607B97285C8524"/>
  </w:style>
  <w:style w:type="paragraph" w:customStyle="1" w:styleId="A8C412489ED440A9BAD6599B88E1AA5B">
    <w:name w:val="A8C412489ED440A9BAD6599B88E1AA5B"/>
  </w:style>
  <w:style w:type="paragraph" w:customStyle="1" w:styleId="CC0D7BD8C5E84CE7BDCE06030312BB3E">
    <w:name w:val="CC0D7BD8C5E84CE7BDCE06030312BB3E"/>
  </w:style>
  <w:style w:type="paragraph" w:customStyle="1" w:styleId="2F5DFA31869943C3909533226190185D">
    <w:name w:val="2F5DFA31869943C3909533226190185D"/>
  </w:style>
  <w:style w:type="paragraph" w:customStyle="1" w:styleId="B8472BEB042E48A5BCB00E34624D3BF3">
    <w:name w:val="B8472BEB042E48A5BCB00E34624D3BF3"/>
  </w:style>
  <w:style w:type="paragraph" w:customStyle="1" w:styleId="D1A74E14EFB6480190C7518AE5D4EB5B">
    <w:name w:val="D1A74E14EFB6480190C7518AE5D4EB5B"/>
  </w:style>
  <w:style w:type="paragraph" w:customStyle="1" w:styleId="326AA3A4B22D47B0A67FA9E3EC446E6D">
    <w:name w:val="326AA3A4B22D47B0A67FA9E3EC446E6D"/>
  </w:style>
  <w:style w:type="paragraph" w:customStyle="1" w:styleId="EC8AC67C45AA40A1AFBBCF3F0C1BFB55">
    <w:name w:val="EC8AC67C45AA40A1AFBBCF3F0C1BFB55"/>
  </w:style>
  <w:style w:type="paragraph" w:customStyle="1" w:styleId="3F6D6B0C1FD340408A3AF637A5D5CD9D">
    <w:name w:val="3F6D6B0C1FD340408A3AF637A5D5CD9D"/>
  </w:style>
  <w:style w:type="paragraph" w:customStyle="1" w:styleId="1599840621504D68B629374C881D26EB">
    <w:name w:val="1599840621504D68B629374C881D26EB"/>
  </w:style>
  <w:style w:type="paragraph" w:customStyle="1" w:styleId="BB0B3A9833AB4AA29EA63E22E1F3647F">
    <w:name w:val="BB0B3A9833AB4AA29EA63E22E1F3647F"/>
  </w:style>
  <w:style w:type="paragraph" w:customStyle="1" w:styleId="C851AFB61E244F40886C17E1AE9B3E26">
    <w:name w:val="C851AFB61E244F40886C17E1AE9B3E26"/>
  </w:style>
  <w:style w:type="paragraph" w:customStyle="1" w:styleId="DCE730C346D34E7380B31542DC83DB2D">
    <w:name w:val="DCE730C346D34E7380B31542DC83DB2D"/>
  </w:style>
  <w:style w:type="paragraph" w:customStyle="1" w:styleId="38B5741A835B49AB9044F8F7FC192B92">
    <w:name w:val="38B5741A835B49AB9044F8F7FC192B92"/>
  </w:style>
  <w:style w:type="paragraph" w:customStyle="1" w:styleId="E0AA098FB04C4A1FACA9FA1729BF6D9C">
    <w:name w:val="E0AA098FB04C4A1FACA9FA1729BF6D9C"/>
  </w:style>
  <w:style w:type="paragraph" w:customStyle="1" w:styleId="F0289486A2884468863268BE0722E0B1">
    <w:name w:val="F0289486A2884468863268BE0722E0B1"/>
  </w:style>
  <w:style w:type="paragraph" w:customStyle="1" w:styleId="3B8A3DB78C1C4F5F8039F2D3FDE3B647">
    <w:name w:val="3B8A3DB78C1C4F5F8039F2D3FDE3B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FAYEZ RIAZ</dc:creator>
  <cp:keywords/>
  <dc:description/>
  <cp:lastModifiedBy>AHMED FAYEZ RIAZ</cp:lastModifiedBy>
  <cp:revision>2</cp:revision>
  <dcterms:created xsi:type="dcterms:W3CDTF">2021-11-24T08:33:00Z</dcterms:created>
  <dcterms:modified xsi:type="dcterms:W3CDTF">2021-11-24T08:33:00Z</dcterms:modified>
  <cp:category/>
</cp:coreProperties>
</file>