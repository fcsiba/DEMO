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92703" w:rsidP="00913946">
            <w:pPr>
              <w:pStyle w:val="Title"/>
            </w:pPr>
            <w:r w:rsidRPr="00CF1A49">
              <w:t xml:space="preserve"> </w:t>
            </w:r>
            <w:r w:rsidR="00ED1213">
              <w:rPr>
                <w:rStyle w:val="IntenseEmphasis"/>
              </w:rPr>
              <w:t>aFRAH INAYAT</w:t>
            </w:r>
            <w:bookmarkStart w:id="0" w:name="_GoBack"/>
            <w:bookmarkEnd w:id="0"/>
          </w:p>
          <w:p w:rsidR="00692703" w:rsidRPr="00CF1A49" w:rsidRDefault="001F7819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52227643CB4E4CC5BECF3420B3301DD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A364CB811C2495F8E4A1AD1B783AC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18B00AC0C42D479F9FFB0FC0F159A0E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1F7819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119AFB9EB06942F891B512582DEA854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31D8C513C7D41528407B40E19BF09C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41E93AA655474163ACF8D183E7AD19F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19C19B669D24668BE36DEC54F7EF04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FD1AFD25CF22414AAE0BC76E842562B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1F7819" w:rsidP="005579C9">
      <w:pPr>
        <w:pStyle w:val="Header"/>
      </w:pPr>
      <w:sdt>
        <w:sdtPr>
          <w:id w:val="-530570983"/>
          <w:placeholder>
            <w:docPart w:val="30D036AB206E469B8FBB8AB24B693994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1F7819" w:rsidP="005579C9">
      <w:pPr>
        <w:pStyle w:val="Header"/>
      </w:pPr>
      <w:sdt>
        <w:sdtPr>
          <w:id w:val="161364655"/>
          <w:placeholder>
            <w:docPart w:val="1D0F27E40B37451EA98BE40223C2684F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1F7819" w:rsidP="005579C9">
      <w:pPr>
        <w:pStyle w:val="Header"/>
      </w:pPr>
      <w:sdt>
        <w:sdtPr>
          <w:id w:val="-1371762988"/>
          <w:placeholder>
            <w:docPart w:val="9D6DAE0AB3284B4E845ADB6DF4E021A4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1F7819" w:rsidP="005579C9">
      <w:pPr>
        <w:pStyle w:val="Header"/>
      </w:pPr>
      <w:sdt>
        <w:sdtPr>
          <w:id w:val="-1451239978"/>
          <w:placeholder>
            <w:docPart w:val="98FFD42801264EE99D5DB56100A35460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1F7819" w:rsidP="005579C9">
      <w:pPr>
        <w:pStyle w:val="Header"/>
      </w:pPr>
      <w:sdt>
        <w:sdtPr>
          <w:id w:val="-810639550"/>
          <w:placeholder>
            <w:docPart w:val="2EFD01928A7A4D69A7D2B488D86D86D1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48AF2C112D4C475DA51259B75B20301E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D735295586814DF2AF661FE5DF0D538F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17D6A63DF169471C9FB5ABB8AAEFCB60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55445C693DAE42F2BFDE0107C7E596B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03D0C60FC8584663A5EA687202AB788B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0A7711EA93F941129140B80F62DEB629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819" w:rsidRDefault="001F7819" w:rsidP="0068194B">
      <w:r>
        <w:separator/>
      </w:r>
    </w:p>
    <w:p w:rsidR="001F7819" w:rsidRDefault="001F7819"/>
    <w:p w:rsidR="001F7819" w:rsidRDefault="001F7819"/>
  </w:endnote>
  <w:endnote w:type="continuationSeparator" w:id="0">
    <w:p w:rsidR="001F7819" w:rsidRDefault="001F7819" w:rsidP="0068194B">
      <w:r>
        <w:continuationSeparator/>
      </w:r>
    </w:p>
    <w:p w:rsidR="001F7819" w:rsidRDefault="001F7819"/>
    <w:p w:rsidR="001F7819" w:rsidRDefault="001F7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819" w:rsidRDefault="001F7819" w:rsidP="0068194B">
      <w:r>
        <w:separator/>
      </w:r>
    </w:p>
    <w:p w:rsidR="001F7819" w:rsidRDefault="001F7819"/>
    <w:p w:rsidR="001F7819" w:rsidRDefault="001F7819"/>
  </w:footnote>
  <w:footnote w:type="continuationSeparator" w:id="0">
    <w:p w:rsidR="001F7819" w:rsidRDefault="001F7819" w:rsidP="0068194B">
      <w:r>
        <w:continuationSeparator/>
      </w:r>
    </w:p>
    <w:p w:rsidR="001F7819" w:rsidRDefault="001F7819"/>
    <w:p w:rsidR="001F7819" w:rsidRDefault="001F7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354A3A5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1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7819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1213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984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227643CB4E4CC5BECF3420B3301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2189-29D5-4486-A6F7-8F43EE0061BA}"/>
      </w:docPartPr>
      <w:docPartBody>
        <w:p w:rsidR="00000000" w:rsidRDefault="00FB27B4">
          <w:pPr>
            <w:pStyle w:val="52227643CB4E4CC5BECF3420B3301DDF"/>
          </w:pPr>
          <w:r w:rsidRPr="00CF1A49">
            <w:t>Address</w:t>
          </w:r>
        </w:p>
      </w:docPartBody>
    </w:docPart>
    <w:docPart>
      <w:docPartPr>
        <w:name w:val="5A364CB811C2495F8E4A1AD1B783A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325E-A97C-4EA9-ADA0-5AC53F31BFE6}"/>
      </w:docPartPr>
      <w:docPartBody>
        <w:p w:rsidR="00000000" w:rsidRDefault="00FB27B4">
          <w:pPr>
            <w:pStyle w:val="5A364CB811C2495F8E4A1AD1B783ACC0"/>
          </w:pPr>
          <w:r w:rsidRPr="00CF1A49">
            <w:t>·</w:t>
          </w:r>
        </w:p>
      </w:docPartBody>
    </w:docPart>
    <w:docPart>
      <w:docPartPr>
        <w:name w:val="18B00AC0C42D479F9FFB0FC0F159A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B02C-326F-48D4-BD3F-030AEABF63E8}"/>
      </w:docPartPr>
      <w:docPartBody>
        <w:p w:rsidR="00000000" w:rsidRDefault="00FB27B4">
          <w:pPr>
            <w:pStyle w:val="18B00AC0C42D479F9FFB0FC0F159A0E3"/>
          </w:pPr>
          <w:r w:rsidRPr="00CF1A49">
            <w:t>Phone</w:t>
          </w:r>
        </w:p>
      </w:docPartBody>
    </w:docPart>
    <w:docPart>
      <w:docPartPr>
        <w:name w:val="119AFB9EB06942F891B512582DEA8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48583-FCD2-4D15-B9D7-DD8813204D37}"/>
      </w:docPartPr>
      <w:docPartBody>
        <w:p w:rsidR="00000000" w:rsidRDefault="00FB27B4">
          <w:pPr>
            <w:pStyle w:val="119AFB9EB06942F891B512582DEA8542"/>
          </w:pPr>
          <w:r w:rsidRPr="00CF1A49">
            <w:t>Email</w:t>
          </w:r>
        </w:p>
      </w:docPartBody>
    </w:docPart>
    <w:docPart>
      <w:docPartPr>
        <w:name w:val="D31D8C513C7D41528407B40E19BF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76FCD-20B9-414B-9BC9-DF37F353405E}"/>
      </w:docPartPr>
      <w:docPartBody>
        <w:p w:rsidR="00000000" w:rsidRDefault="00FB27B4">
          <w:pPr>
            <w:pStyle w:val="D31D8C513C7D41528407B40E19BF09CD"/>
          </w:pPr>
          <w:r w:rsidRPr="00CF1A49">
            <w:t>·</w:t>
          </w:r>
        </w:p>
      </w:docPartBody>
    </w:docPart>
    <w:docPart>
      <w:docPartPr>
        <w:name w:val="41E93AA655474163ACF8D183E7AD1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C91D8-C4E5-4334-80AE-A46D224BD2FB}"/>
      </w:docPartPr>
      <w:docPartBody>
        <w:p w:rsidR="00000000" w:rsidRDefault="00FB27B4">
          <w:pPr>
            <w:pStyle w:val="41E93AA655474163ACF8D183E7AD19FC"/>
          </w:pPr>
          <w:r w:rsidRPr="00CF1A49">
            <w:t>LinkedIn Profile</w:t>
          </w:r>
        </w:p>
      </w:docPartBody>
    </w:docPart>
    <w:docPart>
      <w:docPartPr>
        <w:name w:val="719C19B669D24668BE36DEC54F7EF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9632B-B231-4645-B565-B9D0237BF908}"/>
      </w:docPartPr>
      <w:docPartBody>
        <w:p w:rsidR="00000000" w:rsidRDefault="00FB27B4">
          <w:pPr>
            <w:pStyle w:val="719C19B669D24668BE36DEC54F7EF041"/>
          </w:pPr>
          <w:r w:rsidRPr="00CF1A49">
            <w:t>·</w:t>
          </w:r>
        </w:p>
      </w:docPartBody>
    </w:docPart>
    <w:docPart>
      <w:docPartPr>
        <w:name w:val="FD1AFD25CF22414AAE0BC76E84256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5B7A-7905-456F-968B-B6BA8F78710A}"/>
      </w:docPartPr>
      <w:docPartBody>
        <w:p w:rsidR="00000000" w:rsidRDefault="00FB27B4">
          <w:pPr>
            <w:pStyle w:val="FD1AFD25CF22414AAE0BC76E842562B0"/>
          </w:pPr>
          <w:r w:rsidRPr="00CF1A49">
            <w:t>Twitter/Blog/Portfolio</w:t>
          </w:r>
        </w:p>
      </w:docPartBody>
    </w:docPart>
    <w:docPart>
      <w:docPartPr>
        <w:name w:val="30D036AB206E469B8FBB8AB24B693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120D-A3AD-4971-B44B-B7F4C1104F25}"/>
      </w:docPartPr>
      <w:docPartBody>
        <w:p w:rsidR="00000000" w:rsidRDefault="00FB27B4">
          <w:pPr>
            <w:pStyle w:val="30D036AB206E469B8FBB8AB24B693994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1D0F27E40B37451EA98BE40223C26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DFEF8-DAB4-46AD-AA13-D471C20429E5}"/>
      </w:docPartPr>
      <w:docPartBody>
        <w:p w:rsidR="00000000" w:rsidRDefault="00FB27B4">
          <w:pPr>
            <w:pStyle w:val="1D0F27E40B37451EA98BE40223C2684F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9D6DAE0AB3284B4E845ADB6DF4E02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CDFDC-15D3-4F4A-8512-4F7937343B4C}"/>
      </w:docPartPr>
      <w:docPartBody>
        <w:p w:rsidR="00000000" w:rsidRDefault="00FB27B4">
          <w:pPr>
            <w:pStyle w:val="9D6DAE0AB3284B4E845ADB6DF4E021A4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98FFD42801264EE99D5DB56100A3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EF31-2C09-47F9-BCEC-F9951A2D2147}"/>
      </w:docPartPr>
      <w:docPartBody>
        <w:p w:rsidR="00000000" w:rsidRDefault="00FB27B4">
          <w:pPr>
            <w:pStyle w:val="98FFD42801264EE99D5DB56100A35460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2EFD01928A7A4D69A7D2B488D86D8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3EAB3-410F-4772-8D69-08B4AB506C5D}"/>
      </w:docPartPr>
      <w:docPartBody>
        <w:p w:rsidR="00000000" w:rsidRDefault="00FB27B4">
          <w:pPr>
            <w:pStyle w:val="2EFD01928A7A4D69A7D2B488D86D86D1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48AF2C112D4C475DA51259B75B203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7EEE-88F2-4E89-BDDF-48978070D878}"/>
      </w:docPartPr>
      <w:docPartBody>
        <w:p w:rsidR="00000000" w:rsidRDefault="00FB27B4">
          <w:pPr>
            <w:pStyle w:val="48AF2C112D4C475DA51259B75B20301E"/>
          </w:pPr>
          <w:r w:rsidRPr="00BB7E51">
            <w:t>[Recipient Name]</w:t>
          </w:r>
        </w:p>
      </w:docPartBody>
    </w:docPart>
    <w:docPart>
      <w:docPartPr>
        <w:name w:val="D735295586814DF2AF661FE5DF0D5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E468D-2380-4377-8777-1C75B0CBFC39}"/>
      </w:docPartPr>
      <w:docPartBody>
        <w:p w:rsidR="00000000" w:rsidRDefault="00FB27B4">
          <w:pPr>
            <w:pStyle w:val="D735295586814DF2AF661FE5DF0D538F"/>
          </w:pPr>
          <w:r w:rsidRPr="005579C9">
            <w:t>Are you looking for a [job title] with:</w:t>
          </w:r>
        </w:p>
      </w:docPartBody>
    </w:docPart>
    <w:docPart>
      <w:docPartPr>
        <w:name w:val="17D6A63DF169471C9FB5ABB8AAEF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6413-FC4C-4A45-8417-48BCCD8F69F4}"/>
      </w:docPartPr>
      <w:docPartBody>
        <w:p w:rsidR="00EC387F" w:rsidRPr="005579C9" w:rsidRDefault="00FB27B4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FB27B4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FB27B4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FB27B4">
          <w:pPr>
            <w:pStyle w:val="17D6A63DF169471C9FB5ABB8AAEFCB60"/>
          </w:pPr>
          <w:r w:rsidRPr="005579C9">
            <w:t>[A passion to learn and to increase his skills?]</w:t>
          </w:r>
        </w:p>
      </w:docPartBody>
    </w:docPart>
    <w:docPart>
      <w:docPartPr>
        <w:name w:val="55445C693DAE42F2BFDE0107C7E59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429C0-B31C-45FB-9A20-353C34C2AF17}"/>
      </w:docPartPr>
      <w:docPartBody>
        <w:p w:rsidR="00EC387F" w:rsidRPr="00296009" w:rsidRDefault="00FB27B4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FB27B4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FB27B4">
          <w:pPr>
            <w:pStyle w:val="55445C693DAE42F2BFDE0107C7E596BA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03D0C60FC8584663A5EA687202AB7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1A9B1-61CF-4648-89A4-DA37477911E1}"/>
      </w:docPartPr>
      <w:docPartBody>
        <w:p w:rsidR="00000000" w:rsidRDefault="00FB27B4">
          <w:pPr>
            <w:pStyle w:val="03D0C60FC8584663A5EA687202AB788B"/>
          </w:pPr>
          <w:r w:rsidRPr="00BF09B3">
            <w:t>[Your Name]</w:t>
          </w:r>
        </w:p>
      </w:docPartBody>
    </w:docPart>
    <w:docPart>
      <w:docPartPr>
        <w:name w:val="0A7711EA93F941129140B80F62DEB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69437-B681-4BFC-9071-49307D5DDC35}"/>
      </w:docPartPr>
      <w:docPartBody>
        <w:p w:rsidR="00000000" w:rsidRDefault="00FB27B4">
          <w:pPr>
            <w:pStyle w:val="0A7711EA93F941129140B80F62DEB629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B4"/>
    <w:rsid w:val="00FB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E5187410F6443C99E90EC11FAB916D">
    <w:name w:val="4BE5187410F6443C99E90EC11FAB916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DD6CA57A5A14D32B48D1281F9C605E8">
    <w:name w:val="CDD6CA57A5A14D32B48D1281F9C605E8"/>
  </w:style>
  <w:style w:type="paragraph" w:customStyle="1" w:styleId="52227643CB4E4CC5BECF3420B3301DDF">
    <w:name w:val="52227643CB4E4CC5BECF3420B3301DDF"/>
  </w:style>
  <w:style w:type="paragraph" w:customStyle="1" w:styleId="5A364CB811C2495F8E4A1AD1B783ACC0">
    <w:name w:val="5A364CB811C2495F8E4A1AD1B783ACC0"/>
  </w:style>
  <w:style w:type="paragraph" w:customStyle="1" w:styleId="18B00AC0C42D479F9FFB0FC0F159A0E3">
    <w:name w:val="18B00AC0C42D479F9FFB0FC0F159A0E3"/>
  </w:style>
  <w:style w:type="paragraph" w:customStyle="1" w:styleId="119AFB9EB06942F891B512582DEA8542">
    <w:name w:val="119AFB9EB06942F891B512582DEA8542"/>
  </w:style>
  <w:style w:type="paragraph" w:customStyle="1" w:styleId="D31D8C513C7D41528407B40E19BF09CD">
    <w:name w:val="D31D8C513C7D41528407B40E19BF09CD"/>
  </w:style>
  <w:style w:type="paragraph" w:customStyle="1" w:styleId="41E93AA655474163ACF8D183E7AD19FC">
    <w:name w:val="41E93AA655474163ACF8D183E7AD19FC"/>
  </w:style>
  <w:style w:type="paragraph" w:customStyle="1" w:styleId="719C19B669D24668BE36DEC54F7EF041">
    <w:name w:val="719C19B669D24668BE36DEC54F7EF041"/>
  </w:style>
  <w:style w:type="paragraph" w:customStyle="1" w:styleId="FD1AFD25CF22414AAE0BC76E842562B0">
    <w:name w:val="FD1AFD25CF22414AAE0BC76E842562B0"/>
  </w:style>
  <w:style w:type="paragraph" w:customStyle="1" w:styleId="30D036AB206E469B8FBB8AB24B693994">
    <w:name w:val="30D036AB206E469B8FBB8AB24B693994"/>
  </w:style>
  <w:style w:type="paragraph" w:customStyle="1" w:styleId="1D0F27E40B37451EA98BE40223C2684F">
    <w:name w:val="1D0F27E40B37451EA98BE40223C2684F"/>
  </w:style>
  <w:style w:type="paragraph" w:customStyle="1" w:styleId="9D6DAE0AB3284B4E845ADB6DF4E021A4">
    <w:name w:val="9D6DAE0AB3284B4E845ADB6DF4E021A4"/>
  </w:style>
  <w:style w:type="paragraph" w:customStyle="1" w:styleId="98FFD42801264EE99D5DB56100A35460">
    <w:name w:val="98FFD42801264EE99D5DB56100A35460"/>
  </w:style>
  <w:style w:type="paragraph" w:customStyle="1" w:styleId="2EFD01928A7A4D69A7D2B488D86D86D1">
    <w:name w:val="2EFD01928A7A4D69A7D2B488D86D86D1"/>
  </w:style>
  <w:style w:type="paragraph" w:customStyle="1" w:styleId="48AF2C112D4C475DA51259B75B20301E">
    <w:name w:val="48AF2C112D4C475DA51259B75B20301E"/>
  </w:style>
  <w:style w:type="paragraph" w:customStyle="1" w:styleId="D735295586814DF2AF661FE5DF0D538F">
    <w:name w:val="D735295586814DF2AF661FE5DF0D538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17D6A63DF169471C9FB5ABB8AAEFCB60">
    <w:name w:val="17D6A63DF169471C9FB5ABB8AAEFCB60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55445C693DAE42F2BFDE0107C7E596BA">
    <w:name w:val="55445C693DAE42F2BFDE0107C7E596BA"/>
  </w:style>
  <w:style w:type="paragraph" w:customStyle="1" w:styleId="03D0C60FC8584663A5EA687202AB788B">
    <w:name w:val="03D0C60FC8584663A5EA687202AB788B"/>
  </w:style>
  <w:style w:type="paragraph" w:customStyle="1" w:styleId="0A7711EA93F941129140B80F62DEB629">
    <w:name w:val="0A7711EA93F941129140B80F62DEB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2021-11-24T08:32:00Z</dcterms:created>
  <dcterms:modified xsi:type="dcterms:W3CDTF">2021-11-24T08:33:00Z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